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1392B6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AEF70CB" w14:textId="71F1DD2A" w:rsidR="001B2ABD" w:rsidRDefault="003F784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BE7969" wp14:editId="0087F474">
                  <wp:extent cx="1485702" cy="1901698"/>
                  <wp:effectExtent l="0" t="0" r="6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688" cy="190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EC6F70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1FEEAB6" w14:textId="2840F94C" w:rsidR="001B2ABD" w:rsidRDefault="003F784B" w:rsidP="001B2ABD">
            <w:pPr>
              <w:pStyle w:val="Title"/>
            </w:pPr>
            <w:r>
              <w:t>Manoj Kumar</w:t>
            </w:r>
          </w:p>
          <w:p w14:paraId="7B7EF991" w14:textId="3977487B" w:rsidR="001B2ABD" w:rsidRDefault="009C4B1F" w:rsidP="001B2ABD">
            <w:pPr>
              <w:pStyle w:val="Subtitle"/>
            </w:pPr>
            <w:r>
              <w:rPr>
                <w:spacing w:val="0"/>
                <w:w w:val="100"/>
              </w:rPr>
              <w:t>Software</w:t>
            </w:r>
            <w:r w:rsidR="003F784B" w:rsidRPr="009C4B1F">
              <w:rPr>
                <w:spacing w:val="89"/>
                <w:w w:val="100"/>
              </w:rPr>
              <w:t xml:space="preserve"> Enginee</w:t>
            </w:r>
            <w:r w:rsidR="003F784B" w:rsidRPr="009C4B1F">
              <w:rPr>
                <w:spacing w:val="6"/>
                <w:w w:val="100"/>
              </w:rPr>
              <w:t>r</w:t>
            </w:r>
          </w:p>
        </w:tc>
      </w:tr>
      <w:tr w:rsidR="001B2ABD" w14:paraId="1DFF7EA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A54696935DE4F2C9C543E1BFC17A0A6"/>
              </w:placeholder>
              <w:temporary/>
              <w:showingPlcHdr/>
              <w15:appearance w15:val="hidden"/>
            </w:sdtPr>
            <w:sdtContent>
              <w:p w14:paraId="1942243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6A03BC3" w14:textId="77777777" w:rsidR="004430AB" w:rsidRDefault="003F784B" w:rsidP="004430AB">
            <w:r>
              <w:t>A Computer Science Engineer who is seeking to find the opportunity to work in a fun and challenging working environment that will encourage him to improve and learn new and necessary skills</w:t>
            </w:r>
            <w:r w:rsidR="004430AB">
              <w:t xml:space="preserve"> as well as be </w:t>
            </w:r>
          </w:p>
          <w:p w14:paraId="6C217011" w14:textId="77777777" w:rsidR="004430AB" w:rsidRDefault="004430AB" w:rsidP="004430AB">
            <w:r>
              <w:t xml:space="preserve">motivated by the company to do </w:t>
            </w:r>
          </w:p>
          <w:p w14:paraId="59D54046" w14:textId="0B29597C" w:rsidR="004430AB" w:rsidRDefault="004430AB" w:rsidP="004430AB">
            <w:r>
              <w:t>his best for the sake of helping himself.</w:t>
            </w:r>
          </w:p>
          <w:p w14:paraId="2CBDBEEF" w14:textId="2383F439" w:rsidR="00036450" w:rsidRPr="00CB0055" w:rsidRDefault="00000000" w:rsidP="004430AB">
            <w:pPr>
              <w:pStyle w:val="Heading3"/>
            </w:pPr>
            <w:sdt>
              <w:sdtPr>
                <w:id w:val="-1954003311"/>
                <w:placeholder>
                  <w:docPart w:val="CFBF6BBE7CDE472D9B43788340760FE3"/>
                </w:placeholder>
                <w:temporary/>
                <w:showingPlcHdr/>
                <w15:appearance w15:val="hidden"/>
              </w:sdtPr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39B4EA75B3244599A3DCFE09FDF2646C"/>
              </w:placeholder>
              <w:temporary/>
              <w:showingPlcHdr/>
              <w15:appearance w15:val="hidden"/>
            </w:sdtPr>
            <w:sdtContent>
              <w:p w14:paraId="0652A28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B30F3E0" w14:textId="58861DE6" w:rsidR="004D3011" w:rsidRDefault="004430AB" w:rsidP="004D3011">
            <w:r>
              <w:t>8529161062</w:t>
            </w:r>
          </w:p>
          <w:p w14:paraId="10089705" w14:textId="77777777" w:rsidR="004D3011" w:rsidRPr="004D3011" w:rsidRDefault="004D3011" w:rsidP="004D3011"/>
          <w:sdt>
            <w:sdtPr>
              <w:id w:val="67859272"/>
              <w:placeholder>
                <w:docPart w:val="F9084882EE42403B975D9997518D34E9"/>
              </w:placeholder>
              <w:temporary/>
              <w:showingPlcHdr/>
              <w15:appearance w15:val="hidden"/>
            </w:sdtPr>
            <w:sdtContent>
              <w:p w14:paraId="34964899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46BEEC0" w14:textId="2ADCD176" w:rsidR="004D3011" w:rsidRDefault="004430AB" w:rsidP="004D3011">
            <w:r w:rsidRPr="004430AB">
              <w:t>https://manojrokana.github.io/CV--2/</w:t>
            </w:r>
          </w:p>
          <w:p w14:paraId="3BB2F512" w14:textId="6D500404" w:rsidR="004D3011" w:rsidRDefault="00E5385B" w:rsidP="004D3011">
            <w:r>
              <w:t>Linked in:</w:t>
            </w:r>
          </w:p>
          <w:p w14:paraId="31B6F515" w14:textId="27636744" w:rsidR="00E5385B" w:rsidRDefault="00E5385B" w:rsidP="004D3011">
            <w:r w:rsidRPr="00E5385B">
              <w:t>https://www.linkedin.com/in/manoj-kumar-420094202/</w:t>
            </w:r>
          </w:p>
          <w:p w14:paraId="645CB088" w14:textId="6E39ED92" w:rsidR="00E5385B" w:rsidRDefault="00E5385B" w:rsidP="004D3011">
            <w:r>
              <w:t>Github:</w:t>
            </w:r>
          </w:p>
          <w:p w14:paraId="3F5BF885" w14:textId="4BB85A26" w:rsidR="00E5385B" w:rsidRDefault="00E5385B" w:rsidP="004D3011">
            <w:r w:rsidRPr="00E5385B">
              <w:t>https://github.com/ManojRokana</w:t>
            </w:r>
          </w:p>
          <w:sdt>
            <w:sdtPr>
              <w:id w:val="-240260293"/>
              <w:placeholder>
                <w:docPart w:val="1F4BE7C7E9EF490680DBFA963F81AD20"/>
              </w:placeholder>
              <w:temporary/>
              <w:showingPlcHdr/>
              <w15:appearance w15:val="hidden"/>
            </w:sdtPr>
            <w:sdtContent>
              <w:p w14:paraId="5B708BA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7AA76E3" w14:textId="223D94C5" w:rsidR="00036450" w:rsidRPr="00E4381A" w:rsidRDefault="004430AB" w:rsidP="004D3011">
            <w:pPr>
              <w:rPr>
                <w:rStyle w:val="Hyperlink"/>
              </w:rPr>
            </w:pPr>
            <w:r>
              <w:t>Manojrokana2002@gmail.com</w:t>
            </w:r>
          </w:p>
          <w:sdt>
            <w:sdtPr>
              <w:id w:val="-1444214663"/>
              <w:placeholder>
                <w:docPart w:val="9E28A2823866463384C2D9133DFF95CA"/>
              </w:placeholder>
              <w:temporary/>
              <w:showingPlcHdr/>
              <w15:appearance w15:val="hidden"/>
            </w:sdtPr>
            <w:sdtContent>
              <w:p w14:paraId="319FA78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37922DC" w14:textId="77777777" w:rsidR="004D3011" w:rsidRDefault="004430AB" w:rsidP="004D3011">
            <w:r>
              <w:t>Reading Books</w:t>
            </w:r>
          </w:p>
          <w:p w14:paraId="76DBBF1F" w14:textId="77777777" w:rsidR="004430AB" w:rsidRDefault="004430AB" w:rsidP="004D3011">
            <w:r>
              <w:t>Cooking</w:t>
            </w:r>
          </w:p>
          <w:p w14:paraId="442953FB" w14:textId="77777777" w:rsidR="004430AB" w:rsidRDefault="00102FFB" w:rsidP="004D3011">
            <w:r>
              <w:t>Badminton</w:t>
            </w:r>
          </w:p>
          <w:p w14:paraId="3D37633E" w14:textId="0DD15660" w:rsidR="00102FFB" w:rsidRPr="004D3011" w:rsidRDefault="00102FFB" w:rsidP="004D3011">
            <w:r>
              <w:t>Listening Music</w:t>
            </w:r>
          </w:p>
        </w:tc>
        <w:tc>
          <w:tcPr>
            <w:tcW w:w="720" w:type="dxa"/>
          </w:tcPr>
          <w:p w14:paraId="10E70C0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E57264B00A34B869119CCC6BA2F2BA0"/>
              </w:placeholder>
              <w:temporary/>
              <w:showingPlcHdr/>
              <w15:appearance w15:val="hidden"/>
            </w:sdtPr>
            <w:sdtContent>
              <w:p w14:paraId="0AC44AF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77CE64F" w14:textId="31C17D88" w:rsidR="00036450" w:rsidRPr="00036450" w:rsidRDefault="00102FFB" w:rsidP="00B359E4">
            <w:pPr>
              <w:pStyle w:val="Heading4"/>
            </w:pPr>
            <w:r>
              <w:t>Adarsh Vidya Niketan Sr Sec School</w:t>
            </w:r>
          </w:p>
          <w:p w14:paraId="7D9C32D9" w14:textId="5454AF37" w:rsidR="00036450" w:rsidRPr="00B359E4" w:rsidRDefault="00102FFB" w:rsidP="00B359E4">
            <w:pPr>
              <w:pStyle w:val="Date"/>
            </w:pPr>
            <w:r>
              <w:t>2014</w:t>
            </w:r>
            <w:r w:rsidR="00036450" w:rsidRPr="00B359E4">
              <w:t xml:space="preserve">- </w:t>
            </w:r>
            <w:r>
              <w:t>2018</w:t>
            </w:r>
          </w:p>
          <w:p w14:paraId="6C5799FA" w14:textId="52861D7B" w:rsidR="004D3011" w:rsidRDefault="00102FFB" w:rsidP="00036450">
            <w:r>
              <w:t>10</w:t>
            </w:r>
            <w:r w:rsidRPr="00102FFB">
              <w:rPr>
                <w:vertAlign w:val="superscript"/>
              </w:rPr>
              <w:t>th</w:t>
            </w:r>
            <w:r>
              <w:t xml:space="preserve"> Percentage: 92%</w:t>
            </w:r>
          </w:p>
          <w:p w14:paraId="77BB026E" w14:textId="77777777" w:rsidR="00036450" w:rsidRDefault="00036450" w:rsidP="00036450"/>
          <w:p w14:paraId="5C59247B" w14:textId="00FE16F0" w:rsidR="00036450" w:rsidRPr="00B359E4" w:rsidRDefault="00102FFB" w:rsidP="00B359E4">
            <w:pPr>
              <w:pStyle w:val="Heading4"/>
            </w:pPr>
            <w:r>
              <w:t>Rajat Vidyapeeth Sr Sc School</w:t>
            </w:r>
          </w:p>
          <w:p w14:paraId="62D95986" w14:textId="31E0F861" w:rsidR="00036450" w:rsidRPr="00B359E4" w:rsidRDefault="00102FFB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2020</w:t>
            </w:r>
          </w:p>
          <w:p w14:paraId="474C5786" w14:textId="315DF042" w:rsidR="00036450" w:rsidRDefault="00102FFB" w:rsidP="00036450">
            <w:r>
              <w:t xml:space="preserve">12% Percentage: </w:t>
            </w:r>
            <w:r w:rsidR="00123F68">
              <w:t>84%</w:t>
            </w:r>
          </w:p>
          <w:sdt>
            <w:sdtPr>
              <w:id w:val="1001553383"/>
              <w:placeholder>
                <w:docPart w:val="B85FB176304E4BF4AE84178560479A74"/>
              </w:placeholder>
              <w:temporary/>
              <w:showingPlcHdr/>
              <w15:appearance w15:val="hidden"/>
            </w:sdtPr>
            <w:sdtContent>
              <w:p w14:paraId="56C69475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B3A321C" w14:textId="48CB04EE" w:rsidR="00036450" w:rsidRDefault="00123F68" w:rsidP="00B359E4">
            <w:pPr>
              <w:pStyle w:val="Heading4"/>
              <w:rPr>
                <w:bCs/>
              </w:rPr>
            </w:pPr>
            <w:r>
              <w:t>Rancike Private Limited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[Intern for Mathematics and Chemistry]</w:t>
            </w:r>
          </w:p>
          <w:p w14:paraId="22A11B57" w14:textId="157C9D30" w:rsidR="00036450" w:rsidRPr="00036450" w:rsidRDefault="00123F68" w:rsidP="00B359E4">
            <w:pPr>
              <w:pStyle w:val="Date"/>
            </w:pPr>
            <w:r>
              <w:t xml:space="preserve"> </w:t>
            </w:r>
            <w:r w:rsidR="00E5385B">
              <w:t>24 July 2021</w:t>
            </w:r>
            <w:r w:rsidR="00036450" w:rsidRPr="00036450">
              <w:t>–</w:t>
            </w:r>
            <w:r w:rsidR="00E5385B">
              <w:t>25 August 2021</w:t>
            </w:r>
          </w:p>
          <w:p w14:paraId="67B433A9" w14:textId="4A38509C" w:rsidR="00E5385B" w:rsidRDefault="00E5385B" w:rsidP="00036450">
            <w:r>
              <w:t>(check linked in for further details)</w:t>
            </w:r>
          </w:p>
          <w:p w14:paraId="4A678508" w14:textId="77777777" w:rsidR="004D3011" w:rsidRDefault="004D3011" w:rsidP="00036450"/>
          <w:sdt>
            <w:sdtPr>
              <w:id w:val="1669594239"/>
              <w:placeholder>
                <w:docPart w:val="6C28961EC02F41D898BB2C383B130D8E"/>
              </w:placeholder>
              <w:temporary/>
              <w:showingPlcHdr/>
              <w15:appearance w15:val="hidden"/>
            </w:sdtPr>
            <w:sdtContent>
              <w:p w14:paraId="006755A8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74DC807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18AFC92" wp14:editId="661B8519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6DAA80CC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BCA16" w14:textId="77777777" w:rsidR="00EF09E9" w:rsidRDefault="00EF09E9" w:rsidP="000C45FF">
      <w:r>
        <w:separator/>
      </w:r>
    </w:p>
  </w:endnote>
  <w:endnote w:type="continuationSeparator" w:id="0">
    <w:p w14:paraId="32E1AD3A" w14:textId="77777777" w:rsidR="00EF09E9" w:rsidRDefault="00EF09E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8FCC4" w14:textId="77777777" w:rsidR="00EF09E9" w:rsidRDefault="00EF09E9" w:rsidP="000C45FF">
      <w:r>
        <w:separator/>
      </w:r>
    </w:p>
  </w:footnote>
  <w:footnote w:type="continuationSeparator" w:id="0">
    <w:p w14:paraId="1CCF4D2E" w14:textId="77777777" w:rsidR="00EF09E9" w:rsidRDefault="00EF09E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CA7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A5070F" wp14:editId="760C95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4B"/>
    <w:rsid w:val="00036450"/>
    <w:rsid w:val="00094499"/>
    <w:rsid w:val="000C45FF"/>
    <w:rsid w:val="000E3FD1"/>
    <w:rsid w:val="00102FFB"/>
    <w:rsid w:val="00112054"/>
    <w:rsid w:val="00123F68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F784B"/>
    <w:rsid w:val="004071FC"/>
    <w:rsid w:val="004430AB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C4B1F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23FD"/>
    <w:rsid w:val="00D2522B"/>
    <w:rsid w:val="00D422DE"/>
    <w:rsid w:val="00D5459D"/>
    <w:rsid w:val="00DA1F4D"/>
    <w:rsid w:val="00DD172A"/>
    <w:rsid w:val="00E25A26"/>
    <w:rsid w:val="00E4381A"/>
    <w:rsid w:val="00E5385B"/>
    <w:rsid w:val="00E55D74"/>
    <w:rsid w:val="00EF09E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2C21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Vivo%20Book\AppData\Local\Microsoft\Office\16.0\DTS\en-US%7bAE2572A4-F324-46F8-A739-0BBC5CE36DD1%7d\%7bF68B92B7-EA37-4FFE-964E-75E3AA3702A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Database management and Etc</c:v>
                </c:pt>
                <c:pt idx="1">
                  <c:v>HTML</c:v>
                </c:pt>
                <c:pt idx="2">
                  <c:v>Java Programming</c:v>
                </c:pt>
                <c:pt idx="3">
                  <c:v>C++ programming</c:v>
                </c:pt>
                <c:pt idx="4">
                  <c:v>C Programming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0.7</c:v>
                </c:pt>
                <c:pt idx="2">
                  <c:v>0.65</c:v>
                </c:pt>
                <c:pt idx="3">
                  <c:v>0.55000000000000004</c:v>
                </c:pt>
                <c:pt idx="4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4696935DE4F2C9C543E1BFC17A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FFAEE-DE92-4343-8A57-ED375F686789}"/>
      </w:docPartPr>
      <w:docPartBody>
        <w:p w:rsidR="001171BD" w:rsidRDefault="00000000">
          <w:pPr>
            <w:pStyle w:val="8A54696935DE4F2C9C543E1BFC17A0A6"/>
          </w:pPr>
          <w:r w:rsidRPr="00D5459D">
            <w:t>Profile</w:t>
          </w:r>
        </w:p>
      </w:docPartBody>
    </w:docPart>
    <w:docPart>
      <w:docPartPr>
        <w:name w:val="CFBF6BBE7CDE472D9B43788340760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3E471-ABD9-4FF1-B3EC-D376B98E3324}"/>
      </w:docPartPr>
      <w:docPartBody>
        <w:p w:rsidR="001171BD" w:rsidRDefault="00000000">
          <w:pPr>
            <w:pStyle w:val="CFBF6BBE7CDE472D9B43788340760FE3"/>
          </w:pPr>
          <w:r w:rsidRPr="00CB0055">
            <w:t>Contact</w:t>
          </w:r>
        </w:p>
      </w:docPartBody>
    </w:docPart>
    <w:docPart>
      <w:docPartPr>
        <w:name w:val="39B4EA75B3244599A3DCFE09FDF26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1BBF2-BB28-4BB9-AFDE-EAA0393DEA20}"/>
      </w:docPartPr>
      <w:docPartBody>
        <w:p w:rsidR="001171BD" w:rsidRDefault="00000000">
          <w:pPr>
            <w:pStyle w:val="39B4EA75B3244599A3DCFE09FDF2646C"/>
          </w:pPr>
          <w:r w:rsidRPr="004D3011">
            <w:t>PHONE:</w:t>
          </w:r>
        </w:p>
      </w:docPartBody>
    </w:docPart>
    <w:docPart>
      <w:docPartPr>
        <w:name w:val="F9084882EE42403B975D9997518D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F4762-8705-4517-A387-43592DDCCBCE}"/>
      </w:docPartPr>
      <w:docPartBody>
        <w:p w:rsidR="001171BD" w:rsidRDefault="00000000">
          <w:pPr>
            <w:pStyle w:val="F9084882EE42403B975D9997518D34E9"/>
          </w:pPr>
          <w:r w:rsidRPr="004D3011">
            <w:t>WEBSITE:</w:t>
          </w:r>
        </w:p>
      </w:docPartBody>
    </w:docPart>
    <w:docPart>
      <w:docPartPr>
        <w:name w:val="1F4BE7C7E9EF490680DBFA963F81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4A27F-FEBE-4B9D-9223-88410D5D42AB}"/>
      </w:docPartPr>
      <w:docPartBody>
        <w:p w:rsidR="001171BD" w:rsidRDefault="00000000">
          <w:pPr>
            <w:pStyle w:val="1F4BE7C7E9EF490680DBFA963F81AD20"/>
          </w:pPr>
          <w:r w:rsidRPr="004D3011">
            <w:t>EMAIL:</w:t>
          </w:r>
        </w:p>
      </w:docPartBody>
    </w:docPart>
    <w:docPart>
      <w:docPartPr>
        <w:name w:val="9E28A2823866463384C2D9133DFF9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CF836-DE1E-40CC-AD7E-32D211130DA8}"/>
      </w:docPartPr>
      <w:docPartBody>
        <w:p w:rsidR="001171BD" w:rsidRDefault="00000000">
          <w:pPr>
            <w:pStyle w:val="9E28A2823866463384C2D9133DFF95CA"/>
          </w:pPr>
          <w:r w:rsidRPr="00CB0055">
            <w:t>Hobbies</w:t>
          </w:r>
        </w:p>
      </w:docPartBody>
    </w:docPart>
    <w:docPart>
      <w:docPartPr>
        <w:name w:val="5E57264B00A34B869119CCC6BA2F2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B9269-6FB4-4562-A022-0B5A7670BC5A}"/>
      </w:docPartPr>
      <w:docPartBody>
        <w:p w:rsidR="001171BD" w:rsidRDefault="00000000">
          <w:pPr>
            <w:pStyle w:val="5E57264B00A34B869119CCC6BA2F2BA0"/>
          </w:pPr>
          <w:r w:rsidRPr="00036450">
            <w:t>EDUCATION</w:t>
          </w:r>
        </w:p>
      </w:docPartBody>
    </w:docPart>
    <w:docPart>
      <w:docPartPr>
        <w:name w:val="B85FB176304E4BF4AE84178560479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9D6D6-E9C9-460F-BD3D-E860A698142D}"/>
      </w:docPartPr>
      <w:docPartBody>
        <w:p w:rsidR="001171BD" w:rsidRDefault="00000000">
          <w:pPr>
            <w:pStyle w:val="B85FB176304E4BF4AE84178560479A74"/>
          </w:pPr>
          <w:r w:rsidRPr="00036450">
            <w:t>WORK EXPERIENCE</w:t>
          </w:r>
        </w:p>
      </w:docPartBody>
    </w:docPart>
    <w:docPart>
      <w:docPartPr>
        <w:name w:val="6C28961EC02F41D898BB2C383B13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60CCD-D1E4-425C-B70C-D5CD64242F5C}"/>
      </w:docPartPr>
      <w:docPartBody>
        <w:p w:rsidR="001171BD" w:rsidRDefault="00000000">
          <w:pPr>
            <w:pStyle w:val="6C28961EC02F41D898BB2C383B130D8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BD"/>
    <w:rsid w:val="001171BD"/>
    <w:rsid w:val="00B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4696935DE4F2C9C543E1BFC17A0A6">
    <w:name w:val="8A54696935DE4F2C9C543E1BFC17A0A6"/>
  </w:style>
  <w:style w:type="paragraph" w:customStyle="1" w:styleId="CFBF6BBE7CDE472D9B43788340760FE3">
    <w:name w:val="CFBF6BBE7CDE472D9B43788340760FE3"/>
  </w:style>
  <w:style w:type="paragraph" w:customStyle="1" w:styleId="39B4EA75B3244599A3DCFE09FDF2646C">
    <w:name w:val="39B4EA75B3244599A3DCFE09FDF2646C"/>
  </w:style>
  <w:style w:type="paragraph" w:customStyle="1" w:styleId="F9084882EE42403B975D9997518D34E9">
    <w:name w:val="F9084882EE42403B975D9997518D34E9"/>
  </w:style>
  <w:style w:type="paragraph" w:customStyle="1" w:styleId="1F4BE7C7E9EF490680DBFA963F81AD20">
    <w:name w:val="1F4BE7C7E9EF490680DBFA963F81AD2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E28A2823866463384C2D9133DFF95CA">
    <w:name w:val="9E28A2823866463384C2D9133DFF95CA"/>
  </w:style>
  <w:style w:type="paragraph" w:customStyle="1" w:styleId="5E57264B00A34B869119CCC6BA2F2BA0">
    <w:name w:val="5E57264B00A34B869119CCC6BA2F2BA0"/>
  </w:style>
  <w:style w:type="paragraph" w:customStyle="1" w:styleId="B85FB176304E4BF4AE84178560479A74">
    <w:name w:val="B85FB176304E4BF4AE84178560479A7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C28961EC02F41D898BB2C383B130D8E">
    <w:name w:val="6C28961EC02F41D898BB2C383B130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E9E35D577047AB4E2C90F1FC2C62" ma:contentTypeVersion="12" ma:contentTypeDescription="Create a new document." ma:contentTypeScope="" ma:versionID="1aa70e2c77e3920295c1832f5250c5e5">
  <xsd:schema xmlns:xsd="http://www.w3.org/2001/XMLSchema" xmlns:xs="http://www.w3.org/2001/XMLSchema" xmlns:p="http://schemas.microsoft.com/office/2006/metadata/properties" xmlns:ns3="fd31c866-2665-4df4-9ce3-41c5570ff4a5" xmlns:ns4="d7ae45ef-457e-4361-b8e1-2efc23719d65" targetNamespace="http://schemas.microsoft.com/office/2006/metadata/properties" ma:root="true" ma:fieldsID="d164c83e8fe1c4a30d0fa44fcf224422" ns3:_="" ns4:_="">
    <xsd:import namespace="fd31c866-2665-4df4-9ce3-41c5570ff4a5"/>
    <xsd:import namespace="d7ae45ef-457e-4361-b8e1-2efc23719d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1c866-2665-4df4-9ce3-41c5570ff4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e45ef-457e-4361-b8e1-2efc23719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890431-8BDB-46FF-9880-BCF9D6742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DAD258-8CD1-4604-92DA-B1E4ABCC54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3C1E36-957A-4E34-8E9C-B0E95AA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1c866-2665-4df4-9ce3-41c5570ff4a5"/>
    <ds:schemaRef ds:uri="d7ae45ef-457e-4361-b8e1-2efc23719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{F68B92B7-EA37-4FFE-964E-75E3AA3702AB}tf00546271_win32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2022-08-11T11:51:00Z</dcterms:created>
  <dcterms:modified xsi:type="dcterms:W3CDTF">2022-08-31T07:33:00Z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0x01010059CEE9E35D577047AB4E2C90F1FC2C62</vt:lpwstr>
  </property>
</Properties>
</file>